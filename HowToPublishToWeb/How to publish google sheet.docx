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51CE" w14:textId="3AA9188F" w:rsidR="008F3975" w:rsidRDefault="008F3975" w:rsidP="007812DF">
      <w:pPr>
        <w:pStyle w:val="Logo"/>
        <w:spacing w:before="480" w:after="480"/>
        <w:jc w:val="center"/>
      </w:pPr>
    </w:p>
    <w:sdt>
      <w:sdtPr>
        <w:alias w:val="Enter title:"/>
        <w:tag w:val="Enter title:"/>
        <w:id w:val="2007550668"/>
        <w:placeholder>
          <w:docPart w:val="C67B92D49DAA483386DB94D2EDF9F2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383D2680" w14:textId="3CA4BFF1" w:rsidR="008F3975" w:rsidRDefault="007812DF">
          <w:pPr>
            <w:pStyle w:val="Title"/>
          </w:pPr>
          <w:r>
            <w:t>How to publish google sheet &amp; form to website</w:t>
          </w:r>
        </w:p>
      </w:sdtContent>
    </w:sdt>
    <w:p w14:paraId="1CFACE19" w14:textId="48C8F42F" w:rsidR="008F3975" w:rsidRDefault="008F3975">
      <w:pPr>
        <w:pStyle w:val="Subtitle"/>
      </w:pPr>
    </w:p>
    <w:p w14:paraId="5CC16780" w14:textId="74E07F87" w:rsidR="008F3975" w:rsidRDefault="008F3975">
      <w:pPr>
        <w:pStyle w:val="Subtitle"/>
      </w:pPr>
    </w:p>
    <w:p w14:paraId="3171ECFF" w14:textId="1B86153E" w:rsidR="008F3975" w:rsidRDefault="007812DF" w:rsidP="007812DF">
      <w:pPr>
        <w:pStyle w:val="Heading3"/>
        <w:sectPr w:rsidR="008F397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t>Created by</w:t>
      </w:r>
      <w:r w:rsidR="00296FF7">
        <w:br/>
      </w:r>
      <w:sdt>
        <w:sdtPr>
          <w:alias w:val="Enter your name:"/>
          <w:tag w:val="Enter your name:"/>
          <w:id w:val="597294063"/>
          <w:placeholder>
            <w:docPart w:val="D9CE12E30C3C4C788BE61C765752B60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>
            <w:t>Paulina Chavez</w:t>
          </w:r>
        </w:sdtContent>
      </w:sdt>
    </w:p>
    <w:sdt>
      <w:sdtPr>
        <w:alias w:val="Title"/>
        <w:tag w:val=""/>
        <w:id w:val="551823944"/>
        <w:placeholder>
          <w:docPart w:val="9E7C66A5BA004BDE9BE3E4D206714C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7A9DC222" w14:textId="7E9C2F21" w:rsidR="008F3975" w:rsidRDefault="007812DF">
          <w:pPr>
            <w:pStyle w:val="Heading1"/>
          </w:pPr>
          <w:r>
            <w:t>How to publish google sheet &amp; form to website</w:t>
          </w:r>
        </w:p>
      </w:sdtContent>
    </w:sdt>
    <w:p w14:paraId="1B8DE7D7" w14:textId="7B923486" w:rsidR="008F3975" w:rsidRDefault="008F3975" w:rsidP="002B6158">
      <w:pPr>
        <w:pStyle w:val="Heading2"/>
      </w:pPr>
    </w:p>
    <w:sectPr w:rsidR="008F3975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2781" w14:textId="77777777" w:rsidR="00BC1BB7" w:rsidRDefault="00BC1BB7">
      <w:pPr>
        <w:spacing w:after="0" w:line="240" w:lineRule="auto"/>
      </w:pPr>
      <w:r>
        <w:separator/>
      </w:r>
    </w:p>
  </w:endnote>
  <w:endnote w:type="continuationSeparator" w:id="0">
    <w:p w14:paraId="79E7498E" w14:textId="77777777" w:rsidR="00BC1BB7" w:rsidRDefault="00BC1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, page number and Confidentiality terms  "/>
    </w:tblPr>
    <w:tblGrid>
      <w:gridCol w:w="3744"/>
      <w:gridCol w:w="1872"/>
      <w:gridCol w:w="3744"/>
    </w:tblGrid>
    <w:tr w:rsidR="008F3975" w14:paraId="09C61B01" w14:textId="77777777">
      <w:tc>
        <w:tcPr>
          <w:tcW w:w="2000" w:type="pct"/>
          <w:vAlign w:val="bottom"/>
        </w:tcPr>
        <w:p w14:paraId="58B10274" w14:textId="77777777" w:rsidR="008F3975" w:rsidRDefault="00BC1BB7">
          <w:pPr>
            <w:pStyle w:val="Footer"/>
          </w:pPr>
          <w:sdt>
            <w:sdtPr>
              <w:alias w:val="Company name:"/>
              <w:tag w:val="Company name:"/>
              <w:id w:val="-728771662"/>
              <w:placeholder>
                <w:docPart w:val="89411824F24D4130ABF4F1DA534758D5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781C24">
                <w:t>Company Name</w:t>
              </w:r>
            </w:sdtContent>
          </w:sdt>
        </w:p>
      </w:tc>
      <w:tc>
        <w:tcPr>
          <w:tcW w:w="1000" w:type="pct"/>
          <w:vAlign w:val="bottom"/>
        </w:tcPr>
        <w:p w14:paraId="19B80199" w14:textId="77777777" w:rsidR="008F3975" w:rsidRDefault="00296FF7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2000" w:type="pct"/>
          <w:vAlign w:val="bottom"/>
        </w:tcPr>
        <w:p w14:paraId="4321FBCF" w14:textId="77777777" w:rsidR="008F3975" w:rsidRDefault="00BC1BB7">
          <w:pPr>
            <w:pStyle w:val="Footer"/>
            <w:jc w:val="right"/>
          </w:pPr>
          <w:sdt>
            <w:sdtPr>
              <w:alias w:val="Confidential:"/>
              <w:tag w:val="Confidential:"/>
              <w:id w:val="1338034600"/>
              <w:placeholder>
                <w:docPart w:val="F0D16F70A118470D87AF6A21DC8D08E4"/>
              </w:placeholder>
              <w:temporary/>
              <w:showingPlcHdr/>
              <w15:appearance w15:val="hidden"/>
            </w:sdtPr>
            <w:sdtEndPr/>
            <w:sdtContent>
              <w:r w:rsidR="00296FF7">
                <w:t>CONFIDENTIAL</w:t>
              </w:r>
            </w:sdtContent>
          </w:sdt>
        </w:p>
      </w:tc>
    </w:tr>
  </w:tbl>
  <w:p w14:paraId="1006B0EF" w14:textId="77777777" w:rsidR="008F3975" w:rsidRDefault="008F3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B698" w14:textId="77777777" w:rsidR="007812DF" w:rsidRDefault="007812DF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6A10CBD5" w14:textId="77777777" w:rsidR="008F3975" w:rsidRDefault="008F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80DB" w14:textId="77777777" w:rsidR="00BC1BB7" w:rsidRDefault="00BC1BB7">
      <w:pPr>
        <w:spacing w:after="0" w:line="240" w:lineRule="auto"/>
      </w:pPr>
      <w:r>
        <w:separator/>
      </w:r>
    </w:p>
  </w:footnote>
  <w:footnote w:type="continuationSeparator" w:id="0">
    <w:p w14:paraId="48404F0C" w14:textId="77777777" w:rsidR="00BC1BB7" w:rsidRDefault="00BC1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DF"/>
    <w:rsid w:val="00075458"/>
    <w:rsid w:val="001E025E"/>
    <w:rsid w:val="00296FF7"/>
    <w:rsid w:val="002B6158"/>
    <w:rsid w:val="002F74A6"/>
    <w:rsid w:val="00374DFF"/>
    <w:rsid w:val="0038523F"/>
    <w:rsid w:val="003E3E07"/>
    <w:rsid w:val="004256C9"/>
    <w:rsid w:val="004C5E23"/>
    <w:rsid w:val="005228C6"/>
    <w:rsid w:val="005C2F42"/>
    <w:rsid w:val="0060162B"/>
    <w:rsid w:val="0066185E"/>
    <w:rsid w:val="007812DF"/>
    <w:rsid w:val="00781C24"/>
    <w:rsid w:val="007A34D4"/>
    <w:rsid w:val="008F3975"/>
    <w:rsid w:val="00995FAC"/>
    <w:rsid w:val="00B57D08"/>
    <w:rsid w:val="00B7609B"/>
    <w:rsid w:val="00BC1BB7"/>
    <w:rsid w:val="00C62DBD"/>
    <w:rsid w:val="00C910D0"/>
    <w:rsid w:val="00DA0BEE"/>
    <w:rsid w:val="00E34199"/>
    <w:rsid w:val="00E4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A7127"/>
  <w15:chartTrackingRefBased/>
  <w15:docId w15:val="{4A97FE51-72DA-489C-9C15-C74E6098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5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FF"/>
  </w:style>
  <w:style w:type="paragraph" w:styleId="BalloonText">
    <w:name w:val="Balloon Text"/>
    <w:basedOn w:val="Normal"/>
    <w:link w:val="BalloonText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0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3E07"/>
  </w:style>
  <w:style w:type="paragraph" w:styleId="BlockText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E3E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3E07"/>
  </w:style>
  <w:style w:type="paragraph" w:styleId="BodyText2">
    <w:name w:val="Body Text 2"/>
    <w:basedOn w:val="Normal"/>
    <w:link w:val="BodyText2Char"/>
    <w:uiPriority w:val="99"/>
    <w:semiHidden/>
    <w:unhideWhenUsed/>
    <w:rsid w:val="003E3E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E3E07"/>
  </w:style>
  <w:style w:type="paragraph" w:styleId="BodyText3">
    <w:name w:val="Body Text 3"/>
    <w:basedOn w:val="Normal"/>
    <w:link w:val="BodyText3Ch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E3E0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E3E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E3E0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E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E0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E3E0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3E0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3E0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E3E07"/>
  </w:style>
  <w:style w:type="table" w:styleId="ColorfulGrid">
    <w:name w:val="Colorful Grid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3E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E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E0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E07"/>
  </w:style>
  <w:style w:type="character" w:customStyle="1" w:styleId="DateChar">
    <w:name w:val="Date Char"/>
    <w:basedOn w:val="DefaultParagraphFont"/>
    <w:link w:val="Date"/>
    <w:uiPriority w:val="99"/>
    <w:semiHidden/>
    <w:rsid w:val="003E3E07"/>
  </w:style>
  <w:style w:type="paragraph" w:styleId="DocumentMap">
    <w:name w:val="Document Map"/>
    <w:basedOn w:val="Normal"/>
    <w:link w:val="DocumentMap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E0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E3E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E3E07"/>
  </w:style>
  <w:style w:type="character" w:styleId="Emphasis">
    <w:name w:val="Emphasis"/>
    <w:basedOn w:val="DefaultParagraphFont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E0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E07"/>
    <w:rPr>
      <w:szCs w:val="20"/>
    </w:rPr>
  </w:style>
  <w:style w:type="table" w:styleId="GridTable1Light">
    <w:name w:val="Grid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E3E07"/>
  </w:style>
  <w:style w:type="paragraph" w:styleId="HTMLAddress">
    <w:name w:val="HTML Address"/>
    <w:basedOn w:val="Normal"/>
    <w:link w:val="HTMLAddressCh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E3E0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E3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E3E0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0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E3E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E0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18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E07"/>
  </w:style>
  <w:style w:type="paragraph" w:styleId="List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E3E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3E0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E3E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E3E07"/>
  </w:style>
  <w:style w:type="character" w:styleId="PageNumber">
    <w:name w:val="page number"/>
    <w:basedOn w:val="DefaultParagraphFont"/>
    <w:uiPriority w:val="99"/>
    <w:semiHidden/>
    <w:unhideWhenUsed/>
    <w:rsid w:val="003E3E07"/>
  </w:style>
  <w:style w:type="table" w:styleId="PlainTable1">
    <w:name w:val="Plain Table 1"/>
    <w:basedOn w:val="Table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E0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3E0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E3E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E3E07"/>
  </w:style>
  <w:style w:type="paragraph" w:styleId="Signature">
    <w:name w:val="Signature"/>
    <w:basedOn w:val="Normal"/>
    <w:link w:val="Signature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E3E07"/>
  </w:style>
  <w:style w:type="character" w:customStyle="1" w:styleId="SmartHyperlink1">
    <w:name w:val="Smart Hyperlink1"/>
    <w:basedOn w:val="DefaultParagraphFont"/>
    <w:uiPriority w:val="99"/>
    <w:semiHidden/>
    <w:unhideWhenUsed/>
    <w:rsid w:val="003E3E0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E3E07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hav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11824F24D4130ABF4F1DA5347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CD328-D6AE-4B18-95A6-316340006B37}"/>
      </w:docPartPr>
      <w:docPartBody>
        <w:p w:rsidR="00793C43" w:rsidRDefault="0006136D">
          <w:pPr>
            <w:pStyle w:val="89411824F24D4130ABF4F1DA534758D5"/>
          </w:pPr>
          <w:r>
            <w:t>Company Name</w:t>
          </w:r>
        </w:p>
      </w:docPartBody>
    </w:docPart>
    <w:docPart>
      <w:docPartPr>
        <w:name w:val="C67B92D49DAA483386DB94D2EDF9F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E27AA-9563-4CAA-A9DE-3C13D510E6A3}"/>
      </w:docPartPr>
      <w:docPartBody>
        <w:p w:rsidR="00793C43" w:rsidRDefault="0006136D">
          <w:pPr>
            <w:pStyle w:val="C67B92D49DAA483386DB94D2EDF9F2A7"/>
          </w:pPr>
          <w:r>
            <w:t>elevator speech</w:t>
          </w:r>
        </w:p>
      </w:docPartBody>
    </w:docPart>
    <w:docPart>
      <w:docPartPr>
        <w:name w:val="D9CE12E30C3C4C788BE61C765752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33C4-2508-43D1-82CE-5D3B371C5397}"/>
      </w:docPartPr>
      <w:docPartBody>
        <w:p w:rsidR="00793C43" w:rsidRDefault="0006136D">
          <w:pPr>
            <w:pStyle w:val="D9CE12E30C3C4C788BE61C765752B60C"/>
          </w:pPr>
          <w:r>
            <w:t>Your Name</w:t>
          </w:r>
        </w:p>
      </w:docPartBody>
    </w:docPart>
    <w:docPart>
      <w:docPartPr>
        <w:name w:val="9E7C66A5BA004BDE9BE3E4D206714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CF15B-2066-4B80-A45E-0CC7B55BCD12}"/>
      </w:docPartPr>
      <w:docPartBody>
        <w:p w:rsidR="00793C43" w:rsidRDefault="0006136D">
          <w:pPr>
            <w:pStyle w:val="9E7C66A5BA004BDE9BE3E4D206714CF1"/>
          </w:pPr>
          <w:r>
            <w:t>Elevator Speech</w:t>
          </w:r>
        </w:p>
      </w:docPartBody>
    </w:docPart>
    <w:docPart>
      <w:docPartPr>
        <w:name w:val="F0D16F70A118470D87AF6A21DC8D0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EF67E-0514-487F-ABC2-269225C4ECB7}"/>
      </w:docPartPr>
      <w:docPartBody>
        <w:p w:rsidR="00793C43" w:rsidRDefault="0006136D">
          <w:pPr>
            <w:pStyle w:val="F0D16F70A118470D87AF6A21DC8D08E4"/>
          </w:pPr>
          <w:bookmarkStart w:id="0" w:name="_Hlk508635881"/>
          <w:bookmarkStart w:id="1" w:name="_Hlk508635988"/>
          <w:bookmarkStart w:id="2" w:name="_Hlk508636038"/>
          <w:bookmarkStart w:id="3" w:name="_Hlk508636056"/>
          <w:bookmarkStart w:id="4" w:name="_Hlk508636067"/>
          <w:bookmarkEnd w:id="0"/>
          <w:bookmarkEnd w:id="1"/>
          <w:bookmarkEnd w:id="2"/>
          <w:bookmarkEnd w:id="3"/>
          <w:bookmarkEnd w:id="4"/>
          <w:r>
            <w:t>CONFIDENTIAL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6136D"/>
    <w:rsid w:val="00793C43"/>
    <w:rsid w:val="00F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411824F24D4130ABF4F1DA534758D5">
    <w:name w:val="89411824F24D4130ABF4F1DA534758D5"/>
  </w:style>
  <w:style w:type="paragraph" w:customStyle="1" w:styleId="C67B92D49DAA483386DB94D2EDF9F2A7">
    <w:name w:val="C67B92D49DAA483386DB94D2EDF9F2A7"/>
  </w:style>
  <w:style w:type="paragraph" w:customStyle="1" w:styleId="D9CE12E30C3C4C788BE61C765752B60C">
    <w:name w:val="D9CE12E30C3C4C788BE61C765752B60C"/>
  </w:style>
  <w:style w:type="paragraph" w:customStyle="1" w:styleId="9E7C66A5BA004BDE9BE3E4D206714CF1">
    <w:name w:val="9E7C66A5BA004BDE9BE3E4D206714CF1"/>
  </w:style>
  <w:style w:type="paragraph" w:customStyle="1" w:styleId="B2CF6A37E8514231BCCE025D9266EA55">
    <w:name w:val="B2CF6A37E8514231BCCE025D9266EA55"/>
  </w:style>
  <w:style w:type="character" w:styleId="SubtleEmphasis">
    <w:name w:val="Subtle Emphasis"/>
    <w:basedOn w:val="DefaultParagraphFont"/>
    <w:uiPriority w:val="19"/>
    <w:unhideWhenUsed/>
    <w:qFormat/>
    <w:rPr>
      <w:i/>
      <w:iCs/>
      <w:color w:val="404040" w:themeColor="text1" w:themeTint="BF"/>
    </w:rPr>
  </w:style>
  <w:style w:type="paragraph" w:customStyle="1" w:styleId="A380BECCDF5A43C3AE6F77B0EB9FE2D7">
    <w:name w:val="A380BECCDF5A43C3AE6F77B0EB9FE2D7"/>
  </w:style>
  <w:style w:type="paragraph" w:customStyle="1" w:styleId="CCE36BCC63FE4752B767D1CF0F58A9F0">
    <w:name w:val="CCE36BCC63FE4752B767D1CF0F58A9F0"/>
  </w:style>
  <w:style w:type="paragraph" w:customStyle="1" w:styleId="B295BC38897A4698B2A6EF2E778F8F07">
    <w:name w:val="B295BC38897A4698B2A6EF2E778F8F07"/>
  </w:style>
  <w:style w:type="paragraph" w:customStyle="1" w:styleId="C3C9D9CEE52D4E748955FB9F1BC1143E">
    <w:name w:val="C3C9D9CEE52D4E748955FB9F1BC1143E"/>
  </w:style>
  <w:style w:type="paragraph" w:customStyle="1" w:styleId="B21F9FF17CC84D548C360077EAF022B1">
    <w:name w:val="B21F9FF17CC84D548C360077EAF022B1"/>
  </w:style>
  <w:style w:type="paragraph" w:customStyle="1" w:styleId="5539BE291D974D83B02BB5A20D482F83">
    <w:name w:val="5539BE291D974D83B02BB5A20D482F83"/>
  </w:style>
  <w:style w:type="paragraph" w:customStyle="1" w:styleId="4EE77BB4C3DE4864959B0ACFD695FDBE">
    <w:name w:val="4EE77BB4C3DE4864959B0ACFD695FDBE"/>
  </w:style>
  <w:style w:type="paragraph" w:customStyle="1" w:styleId="3ABA712AA4F249BC9EA51185CDF3B059">
    <w:name w:val="3ABA712AA4F249BC9EA51185CDF3B059"/>
  </w:style>
  <w:style w:type="paragraph" w:customStyle="1" w:styleId="1B27F5C3B7424E08878453AD452495E6">
    <w:name w:val="1B27F5C3B7424E08878453AD452495E6"/>
  </w:style>
  <w:style w:type="paragraph" w:customStyle="1" w:styleId="B982D1068BEE417C8B44D82C425FADA8">
    <w:name w:val="B982D1068BEE417C8B44D82C425FADA8"/>
  </w:style>
  <w:style w:type="paragraph" w:customStyle="1" w:styleId="B3948E58CA6A4E1AA12FF4B74807B73E">
    <w:name w:val="B3948E58CA6A4E1AA12FF4B74807B73E"/>
  </w:style>
  <w:style w:type="paragraph" w:customStyle="1" w:styleId="78807A7D39F8416DB000DBD9BA735431">
    <w:name w:val="78807A7D39F8416DB000DBD9BA735431"/>
  </w:style>
  <w:style w:type="paragraph" w:customStyle="1" w:styleId="36A8C4189CBD4EFFA2A19965D357763D">
    <w:name w:val="36A8C4189CBD4EFFA2A19965D357763D"/>
  </w:style>
  <w:style w:type="paragraph" w:customStyle="1" w:styleId="F0D16F70A118470D87AF6A21DC8D08E4">
    <w:name w:val="F0D16F70A118470D87AF6A21DC8D0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5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publish google sheet &amp; form to website</dc:title>
  <dc:creator>Paulina Chavez</dc:creator>
  <dc:description>Paulina Chavez</dc:description>
  <cp:lastModifiedBy>Paulina Chavez</cp:lastModifiedBy>
  <cp:revision>2</cp:revision>
  <dcterms:created xsi:type="dcterms:W3CDTF">2021-04-20T01:52:00Z</dcterms:created>
  <dcterms:modified xsi:type="dcterms:W3CDTF">2021-04-20T03:10:00Z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